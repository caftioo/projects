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A6D" w:rsidRDefault="00755F35">
      <w:pPr>
        <w:pStyle w:val="Title"/>
      </w:pPr>
      <w:sdt>
        <w:sdtPr>
          <w:alias w:val="Enter your name:"/>
          <w:tag w:val=""/>
          <w:id w:val="-328297061"/>
          <w:placeholder>
            <w:docPart w:val="6D9E0DDC89A6459088883DF55ABE6A24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6B048A">
            <w:t>RAM KUMAR YADAV</w:t>
          </w:r>
        </w:sdtContent>
      </w:sdt>
    </w:p>
    <w:p w:rsidR="00394A6D" w:rsidRDefault="007D00B3">
      <w:r>
        <w:t> | </w:t>
      </w:r>
      <w:r w:rsidR="006B048A">
        <w:t>8787800029</w:t>
      </w:r>
      <w:r>
        <w:t> | </w:t>
      </w:r>
      <w:hyperlink r:id="rId7" w:history="1">
        <w:r w:rsidR="006B048A" w:rsidRPr="00D671F5">
          <w:rPr>
            <w:rStyle w:val="Hyperlink"/>
          </w:rPr>
          <w:t>ram9009kumar@gmail.com</w:t>
        </w:r>
      </w:hyperlink>
      <w:r w:rsidR="006B048A">
        <w:t xml:space="preserve"> |</w:t>
      </w:r>
    </w:p>
    <w:p w:rsidR="008E218C" w:rsidRDefault="008E218C" w:rsidP="008E218C">
      <w:pPr>
        <w:pStyle w:val="Heading2"/>
      </w:pPr>
      <w:r>
        <w:t>PROJECTS</w:t>
      </w:r>
    </w:p>
    <w:p w:rsidR="008E218C" w:rsidRDefault="008E218C" w:rsidP="008E218C">
      <w:pPr>
        <w:pStyle w:val="Heading2"/>
      </w:pPr>
      <w:r>
        <w:t xml:space="preserve">  </w:t>
      </w:r>
      <w:r w:rsidR="00CF629F">
        <w:t xml:space="preserve">  </w:t>
      </w:r>
      <w:r>
        <w:t xml:space="preserve">   WEATHER APP  </w:t>
      </w:r>
    </w:p>
    <w:p w:rsidR="00CF629F" w:rsidRDefault="00CF629F" w:rsidP="008E218C">
      <w:pPr>
        <w:pStyle w:val="Heading2"/>
      </w:pPr>
      <w:r>
        <w:t xml:space="preserve">       TODO APP</w:t>
      </w:r>
    </w:p>
    <w:p w:rsidR="00CF629F" w:rsidRDefault="00CF629F" w:rsidP="008E218C">
      <w:pPr>
        <w:pStyle w:val="Heading2"/>
      </w:pPr>
      <w:r>
        <w:t xml:space="preserve">       CALCULATOR</w:t>
      </w:r>
    </w:p>
    <w:p w:rsidR="00CF629F" w:rsidRDefault="00CF629F" w:rsidP="008E218C">
      <w:pPr>
        <w:pStyle w:val="Heading2"/>
      </w:pPr>
      <w:r>
        <w:t xml:space="preserve">      </w:t>
      </w:r>
    </w:p>
    <w:sdt>
      <w:sdtPr>
        <w:alias w:val="Skills &amp; Abilities:"/>
        <w:tag w:val="Skills &amp; Abilities:"/>
        <w:id w:val="907343571"/>
        <w:placeholder>
          <w:docPart w:val="2B9ACFD0C7DC412484D2E8FB21EC95DC"/>
        </w:placeholder>
        <w:temporary/>
        <w:showingPlcHdr/>
        <w15:appearance w15:val="hidden"/>
      </w:sdtPr>
      <w:sdtEndPr/>
      <w:sdtContent>
        <w:p w:rsidR="00394A6D" w:rsidRPr="008E218C" w:rsidRDefault="006B048A">
          <w:pPr>
            <w:pStyle w:val="Heading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>
            <w:t>Skills &amp; Abilities</w:t>
          </w:r>
        </w:p>
      </w:sdtContent>
    </w:sdt>
    <w:p w:rsidR="00394A6D" w:rsidRDefault="006B048A" w:rsidP="00DD4208">
      <w:pPr>
        <w:pStyle w:val="ListBullet"/>
      </w:pPr>
      <w:proofErr w:type="gramStart"/>
      <w:r>
        <w:t>HTML ,</w:t>
      </w:r>
      <w:proofErr w:type="gramEnd"/>
      <w:r>
        <w:t xml:space="preserve"> CSS, JAVASCRIPT </w:t>
      </w:r>
    </w:p>
    <w:p w:rsidR="000D45C5" w:rsidRDefault="000D45C5" w:rsidP="00DD4208">
      <w:pPr>
        <w:pStyle w:val="ListBullet"/>
      </w:pPr>
      <w:proofErr w:type="gramStart"/>
      <w:r>
        <w:t>Node ,</w:t>
      </w:r>
      <w:proofErr w:type="gramEnd"/>
      <w:r>
        <w:t xml:space="preserve"> Express</w:t>
      </w:r>
    </w:p>
    <w:p w:rsidR="006B048A" w:rsidRDefault="006B048A" w:rsidP="00DD4208">
      <w:pPr>
        <w:pStyle w:val="ListBullet"/>
      </w:pPr>
      <w:r>
        <w:t xml:space="preserve">PYTHON, </w:t>
      </w:r>
      <w:proofErr w:type="gramStart"/>
      <w:r>
        <w:t>C ,C++</w:t>
      </w:r>
      <w:proofErr w:type="gramEnd"/>
      <w:r>
        <w:t>,</w:t>
      </w:r>
    </w:p>
    <w:p w:rsidR="006B048A" w:rsidRDefault="006B048A" w:rsidP="006B048A">
      <w:pPr>
        <w:pStyle w:val="ListBullet"/>
        <w:numPr>
          <w:ilvl w:val="0"/>
          <w:numId w:val="0"/>
        </w:numPr>
      </w:pPr>
    </w:p>
    <w:p w:rsidR="00394A6D" w:rsidRDefault="006B048A" w:rsidP="006B048A">
      <w:pPr>
        <w:pStyle w:val="Heading1"/>
      </w:pPr>
      <w:r>
        <w:t xml:space="preserve"> CORE KNOWLEDGE</w:t>
      </w:r>
    </w:p>
    <w:p w:rsidR="00394A6D" w:rsidRDefault="006B048A" w:rsidP="00DD4208">
      <w:pPr>
        <w:pStyle w:val="ListBullet"/>
      </w:pPr>
      <w:r>
        <w:t>OPERRATING SYSTEM</w:t>
      </w:r>
    </w:p>
    <w:p w:rsidR="006B048A" w:rsidRDefault="006B048A" w:rsidP="00DD4208">
      <w:pPr>
        <w:pStyle w:val="ListBullet"/>
      </w:pPr>
      <w:r>
        <w:t>DBMS</w:t>
      </w:r>
    </w:p>
    <w:p w:rsidR="006B048A" w:rsidRDefault="006B048A" w:rsidP="00DD4208">
      <w:pPr>
        <w:pStyle w:val="ListBullet"/>
      </w:pPr>
      <w:r>
        <w:t>CN</w:t>
      </w:r>
    </w:p>
    <w:p w:rsidR="008E218C" w:rsidRDefault="008E218C" w:rsidP="00DD4208">
      <w:pPr>
        <w:pStyle w:val="ListBullet"/>
      </w:pPr>
      <w:r>
        <w:t>DSA</w:t>
      </w:r>
    </w:p>
    <w:p w:rsidR="00394A6D" w:rsidRDefault="006B048A" w:rsidP="008E218C">
      <w:pPr>
        <w:pStyle w:val="ListBullet"/>
      </w:pPr>
      <w:proofErr w:type="gramStart"/>
      <w:r>
        <w:t>COA,TOC</w:t>
      </w:r>
      <w:proofErr w:type="gramEnd"/>
      <w:r w:rsidR="008E218C">
        <w:t>,CD</w:t>
      </w:r>
      <w:r>
        <w:t xml:space="preserve"> &amp; </w:t>
      </w:r>
      <w:r w:rsidR="000D45C5">
        <w:t>and so on ..</w:t>
      </w:r>
    </w:p>
    <w:p w:rsidR="00394A6D" w:rsidRPr="008E218C" w:rsidRDefault="008E218C" w:rsidP="008E218C">
      <w:pPr>
        <w:pStyle w:val="Heading1"/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</w:pPr>
      <w:r>
        <w:t>CURRENTLY LEARNING</w:t>
      </w:r>
      <w:bookmarkStart w:id="0" w:name="_GoBack"/>
      <w:bookmarkEnd w:id="0"/>
    </w:p>
    <w:p w:rsidR="00394A6D" w:rsidRDefault="008E218C">
      <w:pPr>
        <w:pStyle w:val="ListBullet"/>
      </w:pPr>
      <w:r>
        <w:t>WEB3</w:t>
      </w:r>
    </w:p>
    <w:p w:rsidR="008E218C" w:rsidRDefault="008E218C">
      <w:pPr>
        <w:pStyle w:val="ListBullet"/>
      </w:pPr>
      <w:r>
        <w:t xml:space="preserve">DEVOPS </w:t>
      </w:r>
    </w:p>
    <w:p w:rsidR="00394A6D" w:rsidRDefault="008E218C" w:rsidP="008E218C">
      <w:pPr>
        <w:pStyle w:val="ListBullet"/>
      </w:pPr>
      <w:r>
        <w:t>AI&amp;ML</w:t>
      </w:r>
      <w:r w:rsidRPr="008E218C">
        <w:t xml:space="preserve"> </w:t>
      </w:r>
    </w:p>
    <w:p w:rsidR="008E218C" w:rsidRDefault="008E218C" w:rsidP="008E218C">
      <w:pPr>
        <w:pStyle w:val="ListBullet"/>
        <w:numPr>
          <w:ilvl w:val="0"/>
          <w:numId w:val="0"/>
        </w:numPr>
        <w:ind w:left="360" w:hanging="360"/>
      </w:pPr>
    </w:p>
    <w:p w:rsidR="00394A6D" w:rsidRDefault="00394A6D" w:rsidP="00CF629F">
      <w:pPr>
        <w:pStyle w:val="ListBullet"/>
        <w:numPr>
          <w:ilvl w:val="0"/>
          <w:numId w:val="0"/>
        </w:numPr>
        <w:ind w:left="360"/>
      </w:pPr>
    </w:p>
    <w:p w:rsidR="00394A6D" w:rsidRDefault="00CF629F">
      <w:pPr>
        <w:pStyle w:val="Heading2"/>
      </w:pPr>
      <w:r>
        <w:t>EDUCATION</w:t>
      </w:r>
    </w:p>
    <w:p w:rsidR="00394A6D" w:rsidRDefault="00CF629F">
      <w:pPr>
        <w:pStyle w:val="ListBullet"/>
      </w:pPr>
      <w:proofErr w:type="spellStart"/>
      <w:r>
        <w:t>Btech</w:t>
      </w:r>
      <w:proofErr w:type="spellEnd"/>
      <w:r>
        <w:t xml:space="preserve"> </w:t>
      </w:r>
      <w:proofErr w:type="spellStart"/>
      <w:r>
        <w:t>cse</w:t>
      </w:r>
      <w:proofErr w:type="spellEnd"/>
      <w:r>
        <w:t xml:space="preserve"> student</w:t>
      </w:r>
    </w:p>
    <w:p w:rsidR="00D56207" w:rsidRDefault="00D56207" w:rsidP="00CF629F">
      <w:pPr>
        <w:pStyle w:val="ListBullet"/>
        <w:numPr>
          <w:ilvl w:val="0"/>
          <w:numId w:val="0"/>
        </w:numPr>
        <w:ind w:left="360"/>
      </w:pPr>
    </w:p>
    <w:sectPr w:rsidR="00D56207" w:rsidSect="00374627">
      <w:footerReference w:type="default" r:id="rId8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F35" w:rsidRDefault="00755F35">
      <w:pPr>
        <w:spacing w:after="0"/>
      </w:pPr>
      <w:r>
        <w:separator/>
      </w:r>
    </w:p>
  </w:endnote>
  <w:endnote w:type="continuationSeparator" w:id="0">
    <w:p w:rsidR="00755F35" w:rsidRDefault="00755F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F35" w:rsidRDefault="00755F35">
      <w:pPr>
        <w:spacing w:after="0"/>
      </w:pPr>
      <w:r>
        <w:separator/>
      </w:r>
    </w:p>
  </w:footnote>
  <w:footnote w:type="continuationSeparator" w:id="0">
    <w:p w:rsidR="00755F35" w:rsidRDefault="00755F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8A"/>
    <w:rsid w:val="000D45C5"/>
    <w:rsid w:val="00374627"/>
    <w:rsid w:val="00394A6D"/>
    <w:rsid w:val="003F19B9"/>
    <w:rsid w:val="004476A1"/>
    <w:rsid w:val="005114E7"/>
    <w:rsid w:val="005E5E55"/>
    <w:rsid w:val="00616068"/>
    <w:rsid w:val="00633E6E"/>
    <w:rsid w:val="006B048A"/>
    <w:rsid w:val="006E401C"/>
    <w:rsid w:val="00755F35"/>
    <w:rsid w:val="0077621B"/>
    <w:rsid w:val="007963CE"/>
    <w:rsid w:val="007D00B3"/>
    <w:rsid w:val="008916B6"/>
    <w:rsid w:val="008E10EB"/>
    <w:rsid w:val="008E218C"/>
    <w:rsid w:val="009763C8"/>
    <w:rsid w:val="00A8131A"/>
    <w:rsid w:val="00B769EE"/>
    <w:rsid w:val="00C57E43"/>
    <w:rsid w:val="00C72B59"/>
    <w:rsid w:val="00CC75DB"/>
    <w:rsid w:val="00CF629F"/>
    <w:rsid w:val="00D33143"/>
    <w:rsid w:val="00D56207"/>
    <w:rsid w:val="00D765AF"/>
    <w:rsid w:val="00DD4208"/>
    <w:rsid w:val="00E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7B0CF"/>
  <w15:chartTrackingRefBased/>
  <w15:docId w15:val="{1D97765C-EEDB-41AA-AE79-945FC97F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am9009kum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9E0DDC89A6459088883DF55ABE6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CA52E-A70A-4A3F-A413-C182EB55F902}"/>
      </w:docPartPr>
      <w:docPartBody>
        <w:p w:rsidR="007E3BB4" w:rsidRDefault="00BB7D7D">
          <w:pPr>
            <w:pStyle w:val="6D9E0DDC89A6459088883DF55ABE6A24"/>
          </w:pPr>
          <w:r>
            <w:t>Your Name</w:t>
          </w:r>
        </w:p>
      </w:docPartBody>
    </w:docPart>
    <w:docPart>
      <w:docPartPr>
        <w:name w:val="2B9ACFD0C7DC412484D2E8FB21EC9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A679C-5311-4256-B143-3A2B5AB83AFD}"/>
      </w:docPartPr>
      <w:docPartBody>
        <w:p w:rsidR="007E3BB4" w:rsidRDefault="0002584D" w:rsidP="0002584D">
          <w:pPr>
            <w:pStyle w:val="2B9ACFD0C7DC412484D2E8FB21EC95DC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4D"/>
    <w:rsid w:val="0002584D"/>
    <w:rsid w:val="00063CA9"/>
    <w:rsid w:val="007E3BB4"/>
    <w:rsid w:val="00BB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9E0DDC89A6459088883DF55ABE6A24">
    <w:name w:val="6D9E0DDC89A6459088883DF55ABE6A24"/>
  </w:style>
  <w:style w:type="paragraph" w:customStyle="1" w:styleId="E1FE58F9A5CD4D10AB32739B56524A45">
    <w:name w:val="E1FE58F9A5CD4D10AB32739B56524A45"/>
  </w:style>
  <w:style w:type="paragraph" w:customStyle="1" w:styleId="EA4E678750F3408581F5C7DC83439A7C">
    <w:name w:val="EA4E678750F3408581F5C7DC83439A7C"/>
  </w:style>
  <w:style w:type="paragraph" w:customStyle="1" w:styleId="DF0095A94CE341E6B89A8874500E18C6">
    <w:name w:val="DF0095A94CE341E6B89A8874500E18C6"/>
  </w:style>
  <w:style w:type="paragraph" w:customStyle="1" w:styleId="4FC41DB2F9FE48948F71CF0D2B2B092D">
    <w:name w:val="4FC41DB2F9FE48948F71CF0D2B2B092D"/>
  </w:style>
  <w:style w:type="paragraph" w:customStyle="1" w:styleId="9F6A667224B345DA892D562C3BBB2A5A">
    <w:name w:val="9F6A667224B345DA892D562C3BBB2A5A"/>
  </w:style>
  <w:style w:type="paragraph" w:customStyle="1" w:styleId="14D05E810C4B4717B0F797C1339498CC">
    <w:name w:val="14D05E810C4B4717B0F797C1339498CC"/>
  </w:style>
  <w:style w:type="paragraph" w:customStyle="1" w:styleId="BD9E3C7135264074A2EE818555E93E62">
    <w:name w:val="BD9E3C7135264074A2EE818555E93E62"/>
  </w:style>
  <w:style w:type="paragraph" w:customStyle="1" w:styleId="D4A1F40F3BF347FBACC820AB44431939">
    <w:name w:val="D4A1F40F3BF347FBACC820AB44431939"/>
  </w:style>
  <w:style w:type="paragraph" w:customStyle="1" w:styleId="5DFF60D9D3984980B201C09B09FF21D5">
    <w:name w:val="5DFF60D9D3984980B201C09B09FF21D5"/>
  </w:style>
  <w:style w:type="paragraph" w:customStyle="1" w:styleId="AF05F03A437447EA953C820E6C2CC707">
    <w:name w:val="AF05F03A437447EA953C820E6C2CC707"/>
  </w:style>
  <w:style w:type="paragraph" w:customStyle="1" w:styleId="FA95350ED9EC4B9EB38109A8A1C0FDC4">
    <w:name w:val="FA95350ED9EC4B9EB38109A8A1C0FDC4"/>
  </w:style>
  <w:style w:type="paragraph" w:customStyle="1" w:styleId="94167ECA252D4E19BEE89941BE767572">
    <w:name w:val="94167ECA252D4E19BEE89941BE767572"/>
  </w:style>
  <w:style w:type="paragraph" w:customStyle="1" w:styleId="C6C82E575BD64048B563DB85AB1768D7">
    <w:name w:val="C6C82E575BD64048B563DB85AB1768D7"/>
  </w:style>
  <w:style w:type="paragraph" w:customStyle="1" w:styleId="5AB5A50567AF4CC19BEEBB5A90E06812">
    <w:name w:val="5AB5A50567AF4CC19BEEBB5A90E06812"/>
  </w:style>
  <w:style w:type="paragraph" w:customStyle="1" w:styleId="3BBE56220D8E4318AD53E888DD542A3F">
    <w:name w:val="3BBE56220D8E4318AD53E888DD542A3F"/>
  </w:style>
  <w:style w:type="paragraph" w:customStyle="1" w:styleId="FE0C711507674203AB101D692333A5E3">
    <w:name w:val="FE0C711507674203AB101D692333A5E3"/>
  </w:style>
  <w:style w:type="paragraph" w:customStyle="1" w:styleId="68053289E761439090B488105E98211B">
    <w:name w:val="68053289E761439090B488105E98211B"/>
  </w:style>
  <w:style w:type="paragraph" w:customStyle="1" w:styleId="4F11015DF87C42EF8C9E09600259CFD3">
    <w:name w:val="4F11015DF87C42EF8C9E09600259CFD3"/>
  </w:style>
  <w:style w:type="paragraph" w:customStyle="1" w:styleId="1ACE382866BE46678CCB938D86F5550C">
    <w:name w:val="1ACE382866BE46678CCB938D86F5550C"/>
  </w:style>
  <w:style w:type="paragraph" w:customStyle="1" w:styleId="1E4B37D8CA75492DB0CB5CF86A5D6A8A">
    <w:name w:val="1E4B37D8CA75492DB0CB5CF86A5D6A8A"/>
  </w:style>
  <w:style w:type="paragraph" w:customStyle="1" w:styleId="1D74993C2CF845658F26F221C492F47E">
    <w:name w:val="1D74993C2CF845658F26F221C492F47E"/>
  </w:style>
  <w:style w:type="paragraph" w:customStyle="1" w:styleId="33801170CBFE4E8A93CB40BBAB805024">
    <w:name w:val="33801170CBFE4E8A93CB40BBAB805024"/>
  </w:style>
  <w:style w:type="paragraph" w:customStyle="1" w:styleId="17E9F5F004CA4312B737D3D05FFAC489">
    <w:name w:val="17E9F5F004CA4312B737D3D05FFAC489"/>
  </w:style>
  <w:style w:type="paragraph" w:customStyle="1" w:styleId="826A8E3FF755417E9B0703983C73E1CD">
    <w:name w:val="826A8E3FF755417E9B0703983C73E1CD"/>
  </w:style>
  <w:style w:type="paragraph" w:customStyle="1" w:styleId="1307723758E848B1911287B517CA2FE9">
    <w:name w:val="1307723758E848B1911287B517CA2FE9"/>
  </w:style>
  <w:style w:type="paragraph" w:customStyle="1" w:styleId="BF95C9B7DEA04BB5956EDF407242C56F">
    <w:name w:val="BF95C9B7DEA04BB5956EDF407242C56F"/>
  </w:style>
  <w:style w:type="paragraph" w:customStyle="1" w:styleId="A811D8B9035A44F3B2E8C5C07E882057">
    <w:name w:val="A811D8B9035A44F3B2E8C5C07E882057"/>
  </w:style>
  <w:style w:type="paragraph" w:customStyle="1" w:styleId="DC9302E3555F4AF7B750B4D0765DD760">
    <w:name w:val="DC9302E3555F4AF7B750B4D0765DD760"/>
  </w:style>
  <w:style w:type="paragraph" w:customStyle="1" w:styleId="E6BA381FD3AF4442BDBAD2EB6E5B88EC">
    <w:name w:val="E6BA381FD3AF4442BDBAD2EB6E5B88EC"/>
  </w:style>
  <w:style w:type="paragraph" w:customStyle="1" w:styleId="B39827B50514454AA6E5E79DE345C8DC">
    <w:name w:val="B39827B50514454AA6E5E79DE345C8DC"/>
  </w:style>
  <w:style w:type="paragraph" w:customStyle="1" w:styleId="1ED41454E9CB4A3988FDDAD55BA76831">
    <w:name w:val="1ED41454E9CB4A3988FDDAD55BA76831"/>
  </w:style>
  <w:style w:type="paragraph" w:customStyle="1" w:styleId="8E239EF822F6447DA49DC18B1D2D62FE">
    <w:name w:val="8E239EF822F6447DA49DC18B1D2D62FE"/>
  </w:style>
  <w:style w:type="paragraph" w:customStyle="1" w:styleId="3C337034C5BF4740A7D5D843E7014FDC">
    <w:name w:val="3C337034C5BF4740A7D5D843E7014FDC"/>
  </w:style>
  <w:style w:type="paragraph" w:customStyle="1" w:styleId="0EB8F7ADB9484441A25D3133B9A00FD2">
    <w:name w:val="0EB8F7ADB9484441A25D3133B9A00FD2"/>
  </w:style>
  <w:style w:type="paragraph" w:customStyle="1" w:styleId="5DACE8E040F541E598D440CC35E54725">
    <w:name w:val="5DACE8E040F541E598D440CC35E54725"/>
  </w:style>
  <w:style w:type="paragraph" w:customStyle="1" w:styleId="2B9ACFD0C7DC412484D2E8FB21EC95DC">
    <w:name w:val="2B9ACFD0C7DC412484D2E8FB21EC95DC"/>
    <w:rsid w:val="0002584D"/>
  </w:style>
  <w:style w:type="paragraph" w:customStyle="1" w:styleId="64D5A026CA88498AB4B789A444740096">
    <w:name w:val="64D5A026CA88498AB4B789A444740096"/>
    <w:rsid w:val="0002584D"/>
  </w:style>
  <w:style w:type="paragraph" w:customStyle="1" w:styleId="5E3ED582D7194A1991D280E498C4353E">
    <w:name w:val="5E3ED582D7194A1991D280E498C4353E"/>
    <w:rsid w:val="0002584D"/>
  </w:style>
  <w:style w:type="paragraph" w:customStyle="1" w:styleId="A97BD3AF57304CAD83C20281D002592C">
    <w:name w:val="A97BD3AF57304CAD83C20281D002592C"/>
    <w:rsid w:val="0002584D"/>
  </w:style>
  <w:style w:type="paragraph" w:customStyle="1" w:styleId="2894811815D64617837E33FF097B5991">
    <w:name w:val="2894811815D64617837E33FF097B5991"/>
    <w:rsid w:val="0002584D"/>
  </w:style>
  <w:style w:type="paragraph" w:customStyle="1" w:styleId="BCD94BBC434C4340ACB47002D2605FCA">
    <w:name w:val="BCD94BBC434C4340ACB47002D2605FCA"/>
    <w:rsid w:val="0002584D"/>
  </w:style>
  <w:style w:type="paragraph" w:customStyle="1" w:styleId="CF98CD773B684BD0B123E70A044DADEA">
    <w:name w:val="CF98CD773B684BD0B123E70A044DADEA"/>
    <w:rsid w:val="0002584D"/>
  </w:style>
  <w:style w:type="paragraph" w:customStyle="1" w:styleId="3F89CF74AAA04D6A83BE6BA48AD08204">
    <w:name w:val="3F89CF74AAA04D6A83BE6BA48AD08204"/>
    <w:rsid w:val="0002584D"/>
  </w:style>
  <w:style w:type="paragraph" w:customStyle="1" w:styleId="68221E23B4764F03902394279F204C63">
    <w:name w:val="68221E23B4764F03902394279F204C63"/>
    <w:rsid w:val="000258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27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keywords/>
  <dc:description>RAM KUMAR YADAV</dc:description>
  <cp:lastModifiedBy>Lenovo</cp:lastModifiedBy>
  <cp:revision>2</cp:revision>
  <dcterms:created xsi:type="dcterms:W3CDTF">2025-10-15T23:35:00Z</dcterms:created>
  <dcterms:modified xsi:type="dcterms:W3CDTF">2025-10-16T00:30:00Z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